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B00" w:rsidRPr="000548DC" w:rsidRDefault="000548DC" w:rsidP="000548DC">
      <w:pPr>
        <w:pStyle w:val="Title"/>
      </w:pPr>
      <w:r w:rsidRPr="000548DC">
        <w:t>Samples</w:t>
      </w:r>
    </w:p>
    <w:p w:rsidR="000548DC" w:rsidRDefault="00B670EF" w:rsidP="000548DC">
      <w:pPr>
        <w:pStyle w:val="Heading1"/>
      </w:pPr>
      <w:r>
        <w:t>Using E</w:t>
      </w:r>
      <w:r w:rsidR="000548DC" w:rsidRPr="000548DC">
        <w:t>x</w:t>
      </w:r>
      <w:r w:rsidR="000548DC">
        <w:t>isting Sample</w:t>
      </w:r>
      <w:r w:rsidR="000548DC" w:rsidRPr="000548DC">
        <w:t>s</w:t>
      </w:r>
    </w:p>
    <w:p w:rsidR="00121726" w:rsidRDefault="00121726" w:rsidP="00121726">
      <w:r>
        <w:t>If you download and imports any existing samples form the net, the default settings should suffice. Things to watch up for are:</w:t>
      </w:r>
    </w:p>
    <w:p w:rsidR="00121726" w:rsidRDefault="00E10729" w:rsidP="00121726">
      <w:pPr>
        <w:pStyle w:val="ListParagraph"/>
        <w:numPr>
          <w:ilvl w:val="0"/>
          <w:numId w:val="1"/>
        </w:numPr>
      </w:pPr>
      <w:r>
        <w:rPr>
          <w:b/>
        </w:rPr>
        <w:t>O</w:t>
      </w:r>
      <w:r w:rsidR="00121726" w:rsidRPr="005125B5">
        <w:rPr>
          <w:b/>
        </w:rPr>
        <w:t>utput folder.</w:t>
      </w:r>
      <w:r w:rsidR="00121726">
        <w:br/>
      </w:r>
      <w:r>
        <w:t xml:space="preserve">Assure that the </w:t>
      </w:r>
      <w:hyperlink r:id="rId9" w:anchor="AddbintoBundleClassPathonActivate" w:history="1">
        <w:r>
          <w:rPr>
            <w:rStyle w:val="Hyperlink"/>
          </w:rPr>
          <w:t>Update Bundle-</w:t>
        </w:r>
        <w:proofErr w:type="spellStart"/>
        <w:r>
          <w:rPr>
            <w:rStyle w:val="Hyperlink"/>
          </w:rPr>
          <w:t>ClassPath</w:t>
        </w:r>
        <w:proofErr w:type="spellEnd"/>
        <w:r>
          <w:rPr>
            <w:rStyle w:val="Hyperlink"/>
          </w:rPr>
          <w:t xml:space="preserve"> on Activate/Deactivate</w:t>
        </w:r>
      </w:hyperlink>
      <w:r>
        <w:t xml:space="preserve"> is switched on.</w:t>
      </w:r>
    </w:p>
    <w:p w:rsidR="005125B5" w:rsidRDefault="005125B5" w:rsidP="00121726">
      <w:pPr>
        <w:pStyle w:val="ListParagraph"/>
        <w:numPr>
          <w:ilvl w:val="0"/>
          <w:numId w:val="1"/>
        </w:numPr>
        <w:rPr>
          <w:b/>
        </w:rPr>
      </w:pPr>
      <w:r w:rsidRPr="005125B5">
        <w:rPr>
          <w:b/>
        </w:rPr>
        <w:t>Lazy Activation Policy</w:t>
      </w:r>
    </w:p>
    <w:p w:rsidR="005125B5" w:rsidRDefault="005125B5" w:rsidP="005125B5">
      <w:pPr>
        <w:pStyle w:val="ListParagraph"/>
        <w:ind w:left="360"/>
      </w:pPr>
      <w:r>
        <w:t>If the activation policy is set to lazy, the bundle will ent</w:t>
      </w:r>
      <w:r w:rsidR="00C655B7">
        <w:t xml:space="preserve">er state “LAZY” (STARTING). To start the bundle (state ACTIVE) </w:t>
      </w:r>
      <w:r>
        <w:t xml:space="preserve">you have to change the policy to eager </w:t>
      </w:r>
      <w:r w:rsidR="00C655B7">
        <w:t>either from the pop-up menu in the List or Details View of the bundle</w:t>
      </w:r>
      <w:r w:rsidR="00E10729">
        <w:t xml:space="preserve">, in the overview tab in the manifest </w:t>
      </w:r>
      <w:proofErr w:type="gramStart"/>
      <w:r w:rsidR="00E10729">
        <w:t xml:space="preserve">editor </w:t>
      </w:r>
      <w:r w:rsidR="00C655B7">
        <w:t xml:space="preserve"> or</w:t>
      </w:r>
      <w:proofErr w:type="gramEnd"/>
      <w:r w:rsidR="00C655B7">
        <w:t xml:space="preserve"> directly in the manifest file.</w:t>
      </w:r>
    </w:p>
    <w:p w:rsidR="005125B5" w:rsidRPr="00B670EF" w:rsidRDefault="005125B5" w:rsidP="005125B5">
      <w:pPr>
        <w:pStyle w:val="ListParagraph"/>
        <w:numPr>
          <w:ilvl w:val="0"/>
          <w:numId w:val="1"/>
        </w:numPr>
        <w:rPr>
          <w:b/>
        </w:rPr>
      </w:pPr>
      <w:r w:rsidRPr="005125B5">
        <w:rPr>
          <w:b/>
        </w:rPr>
        <w:t>Build Automatically</w:t>
      </w:r>
      <w:r>
        <w:rPr>
          <w:b/>
        </w:rPr>
        <w:br/>
      </w:r>
      <w:r>
        <w:t xml:space="preserve">If </w:t>
      </w:r>
      <w:r w:rsidRPr="005125B5">
        <w:rPr>
          <w:i/>
        </w:rPr>
        <w:t xml:space="preserve">Build </w:t>
      </w:r>
      <w:proofErr w:type="gramStart"/>
      <w:r w:rsidRPr="005125B5">
        <w:rPr>
          <w:i/>
        </w:rPr>
        <w:t>Automatically</w:t>
      </w:r>
      <w:proofErr w:type="gramEnd"/>
      <w:r>
        <w:t xml:space="preserve"> is switched off the sample bun</w:t>
      </w:r>
      <w:bookmarkStart w:id="0" w:name="_GoBack"/>
      <w:bookmarkEnd w:id="0"/>
      <w:r>
        <w:t>dle will not get updated before it is built. If on, the bundle is updated when you save any file in the project.</w:t>
      </w:r>
    </w:p>
    <w:p w:rsidR="00B670EF" w:rsidRDefault="00E13DEB" w:rsidP="005E7FDC">
      <w:pPr>
        <w:pStyle w:val="Heading1"/>
      </w:pPr>
      <w:r>
        <w:t>Samples from the home site</w:t>
      </w:r>
    </w:p>
    <w:p w:rsidR="005E7FDC" w:rsidRPr="005E7FDC" w:rsidRDefault="005E7FDC" w:rsidP="005E7FDC">
      <w:r>
        <w:t xml:space="preserve">Our goal is to provide some samples which address the dynamic aspects of bundles. Visit </w:t>
      </w:r>
      <w:r w:rsidR="00E13DEB">
        <w:t xml:space="preserve">our </w:t>
      </w:r>
      <w:hyperlink r:id="rId10" w:history="1">
        <w:r w:rsidR="00E13DEB" w:rsidRPr="00E13DEB">
          <w:rPr>
            <w:rStyle w:val="Hyperlink"/>
          </w:rPr>
          <w:t>home site</w:t>
        </w:r>
      </w:hyperlink>
      <w:r w:rsidR="00E13DEB">
        <w:t xml:space="preserve"> for new samples.</w:t>
      </w:r>
    </w:p>
    <w:sectPr w:rsidR="005E7FDC" w:rsidRPr="005E7FDC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5EB" w:rsidRDefault="00D475EB" w:rsidP="0041304A">
      <w:pPr>
        <w:spacing w:after="0" w:line="240" w:lineRule="auto"/>
      </w:pPr>
      <w:r>
        <w:separator/>
      </w:r>
    </w:p>
  </w:endnote>
  <w:endnote w:type="continuationSeparator" w:id="0">
    <w:p w:rsidR="00D475EB" w:rsidRDefault="00D475EB" w:rsidP="00413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5EB" w:rsidRDefault="00D475EB" w:rsidP="0041304A">
      <w:pPr>
        <w:spacing w:after="0" w:line="240" w:lineRule="auto"/>
      </w:pPr>
      <w:r>
        <w:separator/>
      </w:r>
    </w:p>
  </w:footnote>
  <w:footnote w:type="continuationSeparator" w:id="0">
    <w:p w:rsidR="00D475EB" w:rsidRDefault="00D475EB" w:rsidP="00413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04A" w:rsidRDefault="0041304A" w:rsidP="0041304A">
    <w:pPr>
      <w:pStyle w:val="Header"/>
      <w:jc w:val="center"/>
    </w:pPr>
    <w:r>
      <w:t>InPlace Activator User Gu</w:t>
    </w:r>
    <w:r w:rsidR="00D372E4">
      <w:t>i</w:t>
    </w:r>
    <w:r>
      <w:t>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73357"/>
    <w:multiLevelType w:val="hybridMultilevel"/>
    <w:tmpl w:val="6E66A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8DC"/>
    <w:rsid w:val="00047649"/>
    <w:rsid w:val="000548DC"/>
    <w:rsid w:val="00057B00"/>
    <w:rsid w:val="000F691F"/>
    <w:rsid w:val="00121726"/>
    <w:rsid w:val="00134DA2"/>
    <w:rsid w:val="00143CF1"/>
    <w:rsid w:val="0022347A"/>
    <w:rsid w:val="004052F2"/>
    <w:rsid w:val="0041304A"/>
    <w:rsid w:val="00453A51"/>
    <w:rsid w:val="005125B5"/>
    <w:rsid w:val="005E7FDC"/>
    <w:rsid w:val="006E2C80"/>
    <w:rsid w:val="008F1654"/>
    <w:rsid w:val="00966A91"/>
    <w:rsid w:val="00B670EF"/>
    <w:rsid w:val="00C655B7"/>
    <w:rsid w:val="00D372E4"/>
    <w:rsid w:val="00D475EB"/>
    <w:rsid w:val="00D96B5C"/>
    <w:rsid w:val="00DB1FB5"/>
    <w:rsid w:val="00DD366B"/>
    <w:rsid w:val="00E00E1B"/>
    <w:rsid w:val="00E10729"/>
    <w:rsid w:val="00E13DEB"/>
    <w:rsid w:val="00EC37DC"/>
    <w:rsid w:val="00EE2AD4"/>
    <w:rsid w:val="00F4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04A"/>
  </w:style>
  <w:style w:type="paragraph" w:styleId="Footer">
    <w:name w:val="footer"/>
    <w:basedOn w:val="Normal"/>
    <w:link w:val="FooterChar"/>
    <w:uiPriority w:val="99"/>
    <w:unhideWhenUsed/>
    <w:rsid w:val="00413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04A"/>
  </w:style>
  <w:style w:type="paragraph" w:styleId="Title">
    <w:name w:val="Title"/>
    <w:basedOn w:val="Normal"/>
    <w:next w:val="Normal"/>
    <w:link w:val="TitleChar"/>
    <w:uiPriority w:val="10"/>
    <w:qFormat/>
    <w:rsid w:val="000548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48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54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121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25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04A"/>
  </w:style>
  <w:style w:type="paragraph" w:styleId="Footer">
    <w:name w:val="footer"/>
    <w:basedOn w:val="Normal"/>
    <w:link w:val="FooterChar"/>
    <w:uiPriority w:val="99"/>
    <w:unhideWhenUsed/>
    <w:rsid w:val="00413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04A"/>
  </w:style>
  <w:style w:type="paragraph" w:styleId="Title">
    <w:name w:val="Title"/>
    <w:basedOn w:val="Normal"/>
    <w:next w:val="Normal"/>
    <w:link w:val="TitleChar"/>
    <w:uiPriority w:val="10"/>
    <w:qFormat/>
    <w:rsid w:val="000548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48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54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121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25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javatime.no/blog" TargetMode="External"/><Relationship Id="rId4" Type="http://schemas.microsoft.com/office/2007/relationships/stylesWithEffects" Target="stylesWithEffects.xml"/><Relationship Id="rId9" Type="http://schemas.openxmlformats.org/officeDocument/2006/relationships/hyperlink" Target="../tasks/Setting%20Bundle%20Options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Doc%20Project\InPlace%20Activation\User%20Guid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E815F-E6F3-4C1F-9D6A-643928E2E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User Guide Template.dotx</Template>
  <TotalTime>39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iServ Computing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Eirik Grønsund</dc:creator>
  <cp:lastModifiedBy>Eirik Grønsund</cp:lastModifiedBy>
  <cp:revision>13</cp:revision>
  <dcterms:created xsi:type="dcterms:W3CDTF">2012-09-25T13:17:00Z</dcterms:created>
  <dcterms:modified xsi:type="dcterms:W3CDTF">2013-02-22T12:25:00Z</dcterms:modified>
</cp:coreProperties>
</file>