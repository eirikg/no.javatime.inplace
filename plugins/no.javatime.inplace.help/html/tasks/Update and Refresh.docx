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ECF" w:rsidRDefault="00880ECF" w:rsidP="00990140">
      <w:pPr>
        <w:pStyle w:val="Title"/>
      </w:pPr>
      <w:bookmarkStart w:id="0" w:name="_Toc313479386"/>
      <w:r>
        <w:t>Update and Refresh Bundles</w:t>
      </w:r>
    </w:p>
    <w:sdt>
      <w:sdtPr>
        <w:rPr>
          <w:rFonts w:asciiTheme="minorHAnsi" w:eastAsiaTheme="minorHAnsi" w:hAnsiTheme="minorHAnsi" w:cstheme="minorBidi"/>
          <w:b w:val="0"/>
          <w:bCs w:val="0"/>
          <w:color w:val="auto"/>
          <w:sz w:val="22"/>
          <w:szCs w:val="22"/>
          <w:lang w:eastAsia="en-US"/>
        </w:rPr>
        <w:id w:val="-102341700"/>
        <w:docPartObj>
          <w:docPartGallery w:val="Table of Contents"/>
          <w:docPartUnique/>
        </w:docPartObj>
      </w:sdtPr>
      <w:sdtEndPr>
        <w:rPr>
          <w:noProof/>
        </w:rPr>
      </w:sdtEndPr>
      <w:sdtContent>
        <w:p w:rsidR="00990140" w:rsidRDefault="00990140">
          <w:pPr>
            <w:pStyle w:val="TOCHeading"/>
          </w:pPr>
          <w:r>
            <w:t>Contents</w:t>
          </w:r>
        </w:p>
        <w:p w:rsidR="009D75D9" w:rsidRDefault="00990140">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47699344" w:history="1">
            <w:r w:rsidR="009D75D9" w:rsidRPr="003B4430">
              <w:rPr>
                <w:rStyle w:val="Hyperlink"/>
                <w:noProof/>
              </w:rPr>
              <w:t>How to</w:t>
            </w:r>
            <w:r w:rsidR="009D75D9">
              <w:rPr>
                <w:noProof/>
                <w:webHidden/>
              </w:rPr>
              <w:tab/>
            </w:r>
            <w:r w:rsidR="009D75D9">
              <w:rPr>
                <w:noProof/>
                <w:webHidden/>
              </w:rPr>
              <w:fldChar w:fldCharType="begin"/>
            </w:r>
            <w:r w:rsidR="009D75D9">
              <w:rPr>
                <w:noProof/>
                <w:webHidden/>
              </w:rPr>
              <w:instrText xml:space="preserve"> PAGEREF _Toc347699344 \h </w:instrText>
            </w:r>
            <w:r w:rsidR="009D75D9">
              <w:rPr>
                <w:noProof/>
                <w:webHidden/>
              </w:rPr>
            </w:r>
            <w:r w:rsidR="009D75D9">
              <w:rPr>
                <w:noProof/>
                <w:webHidden/>
              </w:rPr>
              <w:fldChar w:fldCharType="separate"/>
            </w:r>
            <w:r w:rsidR="009D75D9">
              <w:rPr>
                <w:noProof/>
                <w:webHidden/>
              </w:rPr>
              <w:t>1</w:t>
            </w:r>
            <w:r w:rsidR="009D75D9">
              <w:rPr>
                <w:noProof/>
                <w:webHidden/>
              </w:rPr>
              <w:fldChar w:fldCharType="end"/>
            </w:r>
          </w:hyperlink>
        </w:p>
        <w:p w:rsidR="009D75D9" w:rsidRDefault="00A359FC">
          <w:pPr>
            <w:pStyle w:val="TOC1"/>
            <w:tabs>
              <w:tab w:val="right" w:leader="dot" w:pos="9062"/>
            </w:tabs>
            <w:rPr>
              <w:rFonts w:eastAsiaTheme="minorEastAsia"/>
              <w:noProof/>
            </w:rPr>
          </w:pPr>
          <w:hyperlink w:anchor="_Toc347699345" w:history="1">
            <w:r w:rsidR="009D75D9" w:rsidRPr="003B4430">
              <w:rPr>
                <w:rStyle w:val="Hyperlink"/>
                <w:noProof/>
              </w:rPr>
              <w:t>Refresh</w:t>
            </w:r>
            <w:r w:rsidR="009D75D9">
              <w:rPr>
                <w:noProof/>
                <w:webHidden/>
              </w:rPr>
              <w:tab/>
            </w:r>
            <w:r w:rsidR="009D75D9">
              <w:rPr>
                <w:noProof/>
                <w:webHidden/>
              </w:rPr>
              <w:fldChar w:fldCharType="begin"/>
            </w:r>
            <w:r w:rsidR="009D75D9">
              <w:rPr>
                <w:noProof/>
                <w:webHidden/>
              </w:rPr>
              <w:instrText xml:space="preserve"> PAGEREF _Toc347699345 \h </w:instrText>
            </w:r>
            <w:r w:rsidR="009D75D9">
              <w:rPr>
                <w:noProof/>
                <w:webHidden/>
              </w:rPr>
            </w:r>
            <w:r w:rsidR="009D75D9">
              <w:rPr>
                <w:noProof/>
                <w:webHidden/>
              </w:rPr>
              <w:fldChar w:fldCharType="separate"/>
            </w:r>
            <w:r w:rsidR="009D75D9">
              <w:rPr>
                <w:noProof/>
                <w:webHidden/>
              </w:rPr>
              <w:t>1</w:t>
            </w:r>
            <w:r w:rsidR="009D75D9">
              <w:rPr>
                <w:noProof/>
                <w:webHidden/>
              </w:rPr>
              <w:fldChar w:fldCharType="end"/>
            </w:r>
          </w:hyperlink>
        </w:p>
        <w:p w:rsidR="009D75D9" w:rsidRDefault="00A359FC">
          <w:pPr>
            <w:pStyle w:val="TOC2"/>
            <w:tabs>
              <w:tab w:val="right" w:leader="dot" w:pos="9062"/>
            </w:tabs>
            <w:rPr>
              <w:rFonts w:eastAsiaTheme="minorEastAsia"/>
              <w:noProof/>
            </w:rPr>
          </w:pPr>
          <w:hyperlink w:anchor="_Toc347699346" w:history="1">
            <w:r w:rsidR="009D75D9" w:rsidRPr="003B4430">
              <w:rPr>
                <w:rStyle w:val="Hyperlink"/>
                <w:noProof/>
              </w:rPr>
              <w:t>Restoring State after Refresh</w:t>
            </w:r>
            <w:r w:rsidR="009D75D9">
              <w:rPr>
                <w:noProof/>
                <w:webHidden/>
              </w:rPr>
              <w:tab/>
            </w:r>
            <w:r w:rsidR="009D75D9">
              <w:rPr>
                <w:noProof/>
                <w:webHidden/>
              </w:rPr>
              <w:fldChar w:fldCharType="begin"/>
            </w:r>
            <w:r w:rsidR="009D75D9">
              <w:rPr>
                <w:noProof/>
                <w:webHidden/>
              </w:rPr>
              <w:instrText xml:space="preserve"> PAGEREF _Toc347699346 \h </w:instrText>
            </w:r>
            <w:r w:rsidR="009D75D9">
              <w:rPr>
                <w:noProof/>
                <w:webHidden/>
              </w:rPr>
            </w:r>
            <w:r w:rsidR="009D75D9">
              <w:rPr>
                <w:noProof/>
                <w:webHidden/>
              </w:rPr>
              <w:fldChar w:fldCharType="separate"/>
            </w:r>
            <w:r w:rsidR="009D75D9">
              <w:rPr>
                <w:noProof/>
                <w:webHidden/>
              </w:rPr>
              <w:t>1</w:t>
            </w:r>
            <w:r w:rsidR="009D75D9">
              <w:rPr>
                <w:noProof/>
                <w:webHidden/>
              </w:rPr>
              <w:fldChar w:fldCharType="end"/>
            </w:r>
          </w:hyperlink>
        </w:p>
        <w:p w:rsidR="009D75D9" w:rsidRDefault="00A359FC">
          <w:pPr>
            <w:pStyle w:val="TOC2"/>
            <w:tabs>
              <w:tab w:val="right" w:leader="dot" w:pos="9062"/>
            </w:tabs>
            <w:rPr>
              <w:rFonts w:eastAsiaTheme="minorEastAsia"/>
              <w:noProof/>
            </w:rPr>
          </w:pPr>
          <w:hyperlink w:anchor="_Toc347699347" w:history="1">
            <w:r w:rsidR="009D75D9" w:rsidRPr="003B4430">
              <w:rPr>
                <w:rStyle w:val="Hyperlink"/>
                <w:noProof/>
              </w:rPr>
              <w:t>Refreshing with build Errors</w:t>
            </w:r>
            <w:r w:rsidR="009D75D9">
              <w:rPr>
                <w:noProof/>
                <w:webHidden/>
              </w:rPr>
              <w:tab/>
            </w:r>
            <w:r w:rsidR="009D75D9">
              <w:rPr>
                <w:noProof/>
                <w:webHidden/>
              </w:rPr>
              <w:fldChar w:fldCharType="begin"/>
            </w:r>
            <w:r w:rsidR="009D75D9">
              <w:rPr>
                <w:noProof/>
                <w:webHidden/>
              </w:rPr>
              <w:instrText xml:space="preserve"> PAGEREF _Toc347699347 \h </w:instrText>
            </w:r>
            <w:r w:rsidR="009D75D9">
              <w:rPr>
                <w:noProof/>
                <w:webHidden/>
              </w:rPr>
            </w:r>
            <w:r w:rsidR="009D75D9">
              <w:rPr>
                <w:noProof/>
                <w:webHidden/>
              </w:rPr>
              <w:fldChar w:fldCharType="separate"/>
            </w:r>
            <w:r w:rsidR="009D75D9">
              <w:rPr>
                <w:noProof/>
                <w:webHidden/>
              </w:rPr>
              <w:t>2</w:t>
            </w:r>
            <w:r w:rsidR="009D75D9">
              <w:rPr>
                <w:noProof/>
                <w:webHidden/>
              </w:rPr>
              <w:fldChar w:fldCharType="end"/>
            </w:r>
          </w:hyperlink>
        </w:p>
        <w:p w:rsidR="009D75D9" w:rsidRDefault="00A359FC">
          <w:pPr>
            <w:pStyle w:val="TOC2"/>
            <w:tabs>
              <w:tab w:val="right" w:leader="dot" w:pos="9062"/>
            </w:tabs>
            <w:rPr>
              <w:rFonts w:eastAsiaTheme="minorEastAsia"/>
              <w:noProof/>
            </w:rPr>
          </w:pPr>
          <w:hyperlink w:anchor="_Toc347699348" w:history="1">
            <w:r w:rsidR="009D75D9" w:rsidRPr="003B4430">
              <w:rPr>
                <w:rStyle w:val="Hyperlink"/>
                <w:noProof/>
              </w:rPr>
              <w:t>Refresh Options</w:t>
            </w:r>
            <w:r w:rsidR="009D75D9">
              <w:rPr>
                <w:noProof/>
                <w:webHidden/>
              </w:rPr>
              <w:tab/>
            </w:r>
            <w:r w:rsidR="009D75D9">
              <w:rPr>
                <w:noProof/>
                <w:webHidden/>
              </w:rPr>
              <w:fldChar w:fldCharType="begin"/>
            </w:r>
            <w:r w:rsidR="009D75D9">
              <w:rPr>
                <w:noProof/>
                <w:webHidden/>
              </w:rPr>
              <w:instrText xml:space="preserve"> PAGEREF _Toc347699348 \h </w:instrText>
            </w:r>
            <w:r w:rsidR="009D75D9">
              <w:rPr>
                <w:noProof/>
                <w:webHidden/>
              </w:rPr>
            </w:r>
            <w:r w:rsidR="009D75D9">
              <w:rPr>
                <w:noProof/>
                <w:webHidden/>
              </w:rPr>
              <w:fldChar w:fldCharType="separate"/>
            </w:r>
            <w:r w:rsidR="009D75D9">
              <w:rPr>
                <w:noProof/>
                <w:webHidden/>
              </w:rPr>
              <w:t>2</w:t>
            </w:r>
            <w:r w:rsidR="009D75D9">
              <w:rPr>
                <w:noProof/>
                <w:webHidden/>
              </w:rPr>
              <w:fldChar w:fldCharType="end"/>
            </w:r>
          </w:hyperlink>
        </w:p>
        <w:p w:rsidR="009D75D9" w:rsidRDefault="00A359FC">
          <w:pPr>
            <w:pStyle w:val="TOC1"/>
            <w:tabs>
              <w:tab w:val="right" w:leader="dot" w:pos="9062"/>
            </w:tabs>
            <w:rPr>
              <w:rFonts w:eastAsiaTheme="minorEastAsia"/>
              <w:noProof/>
            </w:rPr>
          </w:pPr>
          <w:hyperlink w:anchor="_Toc347699349" w:history="1">
            <w:r w:rsidR="009D75D9" w:rsidRPr="003B4430">
              <w:rPr>
                <w:rStyle w:val="Hyperlink"/>
                <w:noProof/>
              </w:rPr>
              <w:t>Update</w:t>
            </w:r>
            <w:r w:rsidR="009D75D9">
              <w:rPr>
                <w:noProof/>
                <w:webHidden/>
              </w:rPr>
              <w:tab/>
            </w:r>
            <w:r w:rsidR="009D75D9">
              <w:rPr>
                <w:noProof/>
                <w:webHidden/>
              </w:rPr>
              <w:fldChar w:fldCharType="begin"/>
            </w:r>
            <w:r w:rsidR="009D75D9">
              <w:rPr>
                <w:noProof/>
                <w:webHidden/>
              </w:rPr>
              <w:instrText xml:space="preserve"> PAGEREF _Toc347699349 \h </w:instrText>
            </w:r>
            <w:r w:rsidR="009D75D9">
              <w:rPr>
                <w:noProof/>
                <w:webHidden/>
              </w:rPr>
            </w:r>
            <w:r w:rsidR="009D75D9">
              <w:rPr>
                <w:noProof/>
                <w:webHidden/>
              </w:rPr>
              <w:fldChar w:fldCharType="separate"/>
            </w:r>
            <w:r w:rsidR="009D75D9">
              <w:rPr>
                <w:noProof/>
                <w:webHidden/>
              </w:rPr>
              <w:t>2</w:t>
            </w:r>
            <w:r w:rsidR="009D75D9">
              <w:rPr>
                <w:noProof/>
                <w:webHidden/>
              </w:rPr>
              <w:fldChar w:fldCharType="end"/>
            </w:r>
          </w:hyperlink>
        </w:p>
        <w:p w:rsidR="009D75D9" w:rsidRDefault="00A359FC">
          <w:pPr>
            <w:pStyle w:val="TOC2"/>
            <w:tabs>
              <w:tab w:val="right" w:leader="dot" w:pos="9062"/>
            </w:tabs>
            <w:rPr>
              <w:rFonts w:eastAsiaTheme="minorEastAsia"/>
              <w:noProof/>
            </w:rPr>
          </w:pPr>
          <w:hyperlink w:anchor="_Toc347699350" w:history="1">
            <w:r w:rsidR="009D75D9" w:rsidRPr="003B4430">
              <w:rPr>
                <w:rStyle w:val="Hyperlink"/>
                <w:noProof/>
              </w:rPr>
              <w:t>Restoring State after Update</w:t>
            </w:r>
            <w:r w:rsidR="009D75D9">
              <w:rPr>
                <w:noProof/>
                <w:webHidden/>
              </w:rPr>
              <w:tab/>
            </w:r>
            <w:r w:rsidR="009D75D9">
              <w:rPr>
                <w:noProof/>
                <w:webHidden/>
              </w:rPr>
              <w:fldChar w:fldCharType="begin"/>
            </w:r>
            <w:r w:rsidR="009D75D9">
              <w:rPr>
                <w:noProof/>
                <w:webHidden/>
              </w:rPr>
              <w:instrText xml:space="preserve"> PAGEREF _Toc347699350 \h </w:instrText>
            </w:r>
            <w:r w:rsidR="009D75D9">
              <w:rPr>
                <w:noProof/>
                <w:webHidden/>
              </w:rPr>
            </w:r>
            <w:r w:rsidR="009D75D9">
              <w:rPr>
                <w:noProof/>
                <w:webHidden/>
              </w:rPr>
              <w:fldChar w:fldCharType="separate"/>
            </w:r>
            <w:r w:rsidR="009D75D9">
              <w:rPr>
                <w:noProof/>
                <w:webHidden/>
              </w:rPr>
              <w:t>2</w:t>
            </w:r>
            <w:r w:rsidR="009D75D9">
              <w:rPr>
                <w:noProof/>
                <w:webHidden/>
              </w:rPr>
              <w:fldChar w:fldCharType="end"/>
            </w:r>
          </w:hyperlink>
        </w:p>
        <w:p w:rsidR="009D75D9" w:rsidRDefault="00A359FC">
          <w:pPr>
            <w:pStyle w:val="TOC2"/>
            <w:tabs>
              <w:tab w:val="right" w:leader="dot" w:pos="9062"/>
            </w:tabs>
            <w:rPr>
              <w:rFonts w:eastAsiaTheme="minorEastAsia"/>
              <w:noProof/>
            </w:rPr>
          </w:pPr>
          <w:hyperlink w:anchor="_Toc347699351" w:history="1">
            <w:r w:rsidR="009D75D9" w:rsidRPr="003B4430">
              <w:rPr>
                <w:rStyle w:val="Hyperlink"/>
                <w:noProof/>
              </w:rPr>
              <w:t>Update and Build</w:t>
            </w:r>
            <w:r w:rsidR="009D75D9">
              <w:rPr>
                <w:noProof/>
                <w:webHidden/>
              </w:rPr>
              <w:tab/>
            </w:r>
            <w:r w:rsidR="009D75D9">
              <w:rPr>
                <w:noProof/>
                <w:webHidden/>
              </w:rPr>
              <w:fldChar w:fldCharType="begin"/>
            </w:r>
            <w:r w:rsidR="009D75D9">
              <w:rPr>
                <w:noProof/>
                <w:webHidden/>
              </w:rPr>
              <w:instrText xml:space="preserve"> PAGEREF _Toc347699351 \h </w:instrText>
            </w:r>
            <w:r w:rsidR="009D75D9">
              <w:rPr>
                <w:noProof/>
                <w:webHidden/>
              </w:rPr>
            </w:r>
            <w:r w:rsidR="009D75D9">
              <w:rPr>
                <w:noProof/>
                <w:webHidden/>
              </w:rPr>
              <w:fldChar w:fldCharType="separate"/>
            </w:r>
            <w:r w:rsidR="009D75D9">
              <w:rPr>
                <w:noProof/>
                <w:webHidden/>
              </w:rPr>
              <w:t>2</w:t>
            </w:r>
            <w:r w:rsidR="009D75D9">
              <w:rPr>
                <w:noProof/>
                <w:webHidden/>
              </w:rPr>
              <w:fldChar w:fldCharType="end"/>
            </w:r>
          </w:hyperlink>
        </w:p>
        <w:p w:rsidR="009D75D9" w:rsidRDefault="00A359FC">
          <w:pPr>
            <w:pStyle w:val="TOC3"/>
            <w:tabs>
              <w:tab w:val="right" w:leader="dot" w:pos="9062"/>
            </w:tabs>
            <w:rPr>
              <w:rFonts w:eastAsiaTheme="minorEastAsia"/>
              <w:noProof/>
            </w:rPr>
          </w:pPr>
          <w:hyperlink w:anchor="_Toc347699352" w:history="1">
            <w:r w:rsidR="009D75D9" w:rsidRPr="003B4430">
              <w:rPr>
                <w:rStyle w:val="Hyperlink"/>
                <w:noProof/>
              </w:rPr>
              <w:t>Build Errors</w:t>
            </w:r>
            <w:r w:rsidR="009D75D9">
              <w:rPr>
                <w:noProof/>
                <w:webHidden/>
              </w:rPr>
              <w:tab/>
            </w:r>
            <w:r w:rsidR="009D75D9">
              <w:rPr>
                <w:noProof/>
                <w:webHidden/>
              </w:rPr>
              <w:fldChar w:fldCharType="begin"/>
            </w:r>
            <w:r w:rsidR="009D75D9">
              <w:rPr>
                <w:noProof/>
                <w:webHidden/>
              </w:rPr>
              <w:instrText xml:space="preserve"> PAGEREF _Toc347699352 \h </w:instrText>
            </w:r>
            <w:r w:rsidR="009D75D9">
              <w:rPr>
                <w:noProof/>
                <w:webHidden/>
              </w:rPr>
            </w:r>
            <w:r w:rsidR="009D75D9">
              <w:rPr>
                <w:noProof/>
                <w:webHidden/>
              </w:rPr>
              <w:fldChar w:fldCharType="separate"/>
            </w:r>
            <w:r w:rsidR="009D75D9">
              <w:rPr>
                <w:noProof/>
                <w:webHidden/>
              </w:rPr>
              <w:t>2</w:t>
            </w:r>
            <w:r w:rsidR="009D75D9">
              <w:rPr>
                <w:noProof/>
                <w:webHidden/>
              </w:rPr>
              <w:fldChar w:fldCharType="end"/>
            </w:r>
          </w:hyperlink>
        </w:p>
        <w:p w:rsidR="009D75D9" w:rsidRDefault="00A359FC">
          <w:pPr>
            <w:pStyle w:val="TOC3"/>
            <w:tabs>
              <w:tab w:val="right" w:leader="dot" w:pos="9062"/>
            </w:tabs>
            <w:rPr>
              <w:rFonts w:eastAsiaTheme="minorEastAsia"/>
              <w:noProof/>
            </w:rPr>
          </w:pPr>
          <w:hyperlink w:anchor="_Toc347699353" w:history="1">
            <w:r w:rsidR="009D75D9" w:rsidRPr="003B4430">
              <w:rPr>
                <w:rStyle w:val="Hyperlink"/>
                <w:noProof/>
              </w:rPr>
              <w:t>Automatic Build</w:t>
            </w:r>
            <w:r w:rsidR="009D75D9">
              <w:rPr>
                <w:noProof/>
                <w:webHidden/>
              </w:rPr>
              <w:tab/>
            </w:r>
            <w:r w:rsidR="009D75D9">
              <w:rPr>
                <w:noProof/>
                <w:webHidden/>
              </w:rPr>
              <w:fldChar w:fldCharType="begin"/>
            </w:r>
            <w:r w:rsidR="009D75D9">
              <w:rPr>
                <w:noProof/>
                <w:webHidden/>
              </w:rPr>
              <w:instrText xml:space="preserve"> PAGEREF _Toc347699353 \h </w:instrText>
            </w:r>
            <w:r w:rsidR="009D75D9">
              <w:rPr>
                <w:noProof/>
                <w:webHidden/>
              </w:rPr>
            </w:r>
            <w:r w:rsidR="009D75D9">
              <w:rPr>
                <w:noProof/>
                <w:webHidden/>
              </w:rPr>
              <w:fldChar w:fldCharType="separate"/>
            </w:r>
            <w:r w:rsidR="009D75D9">
              <w:rPr>
                <w:noProof/>
                <w:webHidden/>
              </w:rPr>
              <w:t>2</w:t>
            </w:r>
            <w:r w:rsidR="009D75D9">
              <w:rPr>
                <w:noProof/>
                <w:webHidden/>
              </w:rPr>
              <w:fldChar w:fldCharType="end"/>
            </w:r>
          </w:hyperlink>
        </w:p>
        <w:p w:rsidR="009D75D9" w:rsidRDefault="00A359FC">
          <w:pPr>
            <w:pStyle w:val="TOC2"/>
            <w:tabs>
              <w:tab w:val="right" w:leader="dot" w:pos="9062"/>
            </w:tabs>
            <w:rPr>
              <w:rFonts w:eastAsiaTheme="minorEastAsia"/>
              <w:noProof/>
            </w:rPr>
          </w:pPr>
          <w:hyperlink w:anchor="_Toc347699354" w:history="1">
            <w:r w:rsidR="009D75D9" w:rsidRPr="003B4430">
              <w:rPr>
                <w:rStyle w:val="Hyperlink"/>
                <w:noProof/>
              </w:rPr>
              <w:t>Update and Stale References</w:t>
            </w:r>
            <w:r w:rsidR="009D75D9">
              <w:rPr>
                <w:noProof/>
                <w:webHidden/>
              </w:rPr>
              <w:tab/>
            </w:r>
            <w:r w:rsidR="009D75D9">
              <w:rPr>
                <w:noProof/>
                <w:webHidden/>
              </w:rPr>
              <w:fldChar w:fldCharType="begin"/>
            </w:r>
            <w:r w:rsidR="009D75D9">
              <w:rPr>
                <w:noProof/>
                <w:webHidden/>
              </w:rPr>
              <w:instrText xml:space="preserve"> PAGEREF _Toc347699354 \h </w:instrText>
            </w:r>
            <w:r w:rsidR="009D75D9">
              <w:rPr>
                <w:noProof/>
                <w:webHidden/>
              </w:rPr>
            </w:r>
            <w:r w:rsidR="009D75D9">
              <w:rPr>
                <w:noProof/>
                <w:webHidden/>
              </w:rPr>
              <w:fldChar w:fldCharType="separate"/>
            </w:r>
            <w:r w:rsidR="009D75D9">
              <w:rPr>
                <w:noProof/>
                <w:webHidden/>
              </w:rPr>
              <w:t>2</w:t>
            </w:r>
            <w:r w:rsidR="009D75D9">
              <w:rPr>
                <w:noProof/>
                <w:webHidden/>
              </w:rPr>
              <w:fldChar w:fldCharType="end"/>
            </w:r>
          </w:hyperlink>
        </w:p>
        <w:p w:rsidR="009D75D9" w:rsidRDefault="00A359FC">
          <w:pPr>
            <w:pStyle w:val="TOC2"/>
            <w:tabs>
              <w:tab w:val="right" w:leader="dot" w:pos="9062"/>
            </w:tabs>
            <w:rPr>
              <w:rFonts w:eastAsiaTheme="minorEastAsia"/>
              <w:noProof/>
            </w:rPr>
          </w:pPr>
          <w:hyperlink w:anchor="_Toc347699355" w:history="1">
            <w:r w:rsidR="009D75D9" w:rsidRPr="003B4430">
              <w:rPr>
                <w:rStyle w:val="Hyperlink"/>
                <w:noProof/>
              </w:rPr>
              <w:t>Update Bundles Manually</w:t>
            </w:r>
            <w:r w:rsidR="009D75D9">
              <w:rPr>
                <w:noProof/>
                <w:webHidden/>
              </w:rPr>
              <w:tab/>
            </w:r>
            <w:r w:rsidR="009D75D9">
              <w:rPr>
                <w:noProof/>
                <w:webHidden/>
              </w:rPr>
              <w:fldChar w:fldCharType="begin"/>
            </w:r>
            <w:r w:rsidR="009D75D9">
              <w:rPr>
                <w:noProof/>
                <w:webHidden/>
              </w:rPr>
              <w:instrText xml:space="preserve"> PAGEREF _Toc347699355 \h </w:instrText>
            </w:r>
            <w:r w:rsidR="009D75D9">
              <w:rPr>
                <w:noProof/>
                <w:webHidden/>
              </w:rPr>
            </w:r>
            <w:r w:rsidR="009D75D9">
              <w:rPr>
                <w:noProof/>
                <w:webHidden/>
              </w:rPr>
              <w:fldChar w:fldCharType="separate"/>
            </w:r>
            <w:r w:rsidR="009D75D9">
              <w:rPr>
                <w:noProof/>
                <w:webHidden/>
              </w:rPr>
              <w:t>2</w:t>
            </w:r>
            <w:r w:rsidR="009D75D9">
              <w:rPr>
                <w:noProof/>
                <w:webHidden/>
              </w:rPr>
              <w:fldChar w:fldCharType="end"/>
            </w:r>
          </w:hyperlink>
        </w:p>
        <w:p w:rsidR="00990140" w:rsidRDefault="00990140">
          <w:r>
            <w:rPr>
              <w:b/>
              <w:bCs/>
              <w:noProof/>
            </w:rPr>
            <w:fldChar w:fldCharType="end"/>
          </w:r>
        </w:p>
      </w:sdtContent>
    </w:sdt>
    <w:p w:rsidR="00880ECF" w:rsidRDefault="00880ECF" w:rsidP="003E11B0">
      <w:pPr>
        <w:pStyle w:val="Heading1"/>
      </w:pPr>
      <w:bookmarkStart w:id="1" w:name="_Toc347699344"/>
      <w:r>
        <w:t>How to</w:t>
      </w:r>
      <w:bookmarkEnd w:id="1"/>
    </w:p>
    <w:p w:rsidR="00880ECF" w:rsidRDefault="00880ECF" w:rsidP="00880ECF">
      <w:r>
        <w:t xml:space="preserve">A bundle is started when first </w:t>
      </w:r>
      <w:hyperlink r:id="rId7" w:tooltip="Describes how to activate bundles" w:history="1">
        <w:r w:rsidRPr="00D86715">
          <w:rPr>
            <w:rStyle w:val="Hyperlink"/>
          </w:rPr>
          <w:t>activated</w:t>
        </w:r>
      </w:hyperlink>
      <w:r>
        <w:t xml:space="preserve"> . When activated, you can then refresh multiple bundles from the Bundle main menu and individual bundles from the context pop-up menus </w:t>
      </w:r>
      <w:r w:rsidR="002F4159">
        <w:t xml:space="preserve">in </w:t>
      </w:r>
      <w:r>
        <w:t>the P</w:t>
      </w:r>
      <w:r w:rsidR="002F4159">
        <w:t>ackage</w:t>
      </w:r>
      <w:r>
        <w:t xml:space="preserve"> Explorer, Bundle Detail Page View and the Bundle List Page View.   There are also local tool bars in the Details and List pages for refreshing bundles individually.  </w:t>
      </w:r>
    </w:p>
    <w:p w:rsidR="00880ECF" w:rsidRDefault="0024329C" w:rsidP="00880ECF">
      <w:r>
        <w:t xml:space="preserve">If the </w:t>
      </w:r>
      <w:hyperlink r:id="rId8" w:anchor="UpdateOnBuild" w:history="1">
        <w:r w:rsidRPr="00F8443C">
          <w:rPr>
            <w:rStyle w:val="Hyperlink"/>
          </w:rPr>
          <w:t>Update on Build</w:t>
        </w:r>
      </w:hyperlink>
      <w:r>
        <w:t xml:space="preserve"> option is switched on</w:t>
      </w:r>
      <w:r w:rsidR="00F8443C">
        <w:t>,</w:t>
      </w:r>
      <w:r>
        <w:t xml:space="preserve"> u</w:t>
      </w:r>
      <w:r w:rsidR="002F4159">
        <w:t xml:space="preserve">pdate </w:t>
      </w:r>
      <w:r>
        <w:t>becomes</w:t>
      </w:r>
      <w:r w:rsidR="002F4159">
        <w:t xml:space="preserve"> an implicit command</w:t>
      </w:r>
      <w:r w:rsidR="00880ECF">
        <w:t xml:space="preserve"> </w:t>
      </w:r>
      <w:r>
        <w:t xml:space="preserve">and </w:t>
      </w:r>
      <w:r w:rsidR="00C03318">
        <w:t xml:space="preserve">automatically </w:t>
      </w:r>
      <w:r w:rsidR="00880ECF">
        <w:t xml:space="preserve">executed </w:t>
      </w:r>
      <w:r w:rsidR="003B078E">
        <w:t xml:space="preserve">each time </w:t>
      </w:r>
      <w:r w:rsidR="00880ECF">
        <w:t xml:space="preserve">one or more </w:t>
      </w:r>
      <w:r w:rsidR="007B002A">
        <w:t xml:space="preserve">activated bundle </w:t>
      </w:r>
      <w:r w:rsidR="00880ECF">
        <w:t xml:space="preserve">projects </w:t>
      </w:r>
      <w:r w:rsidR="00C03318">
        <w:t>are built</w:t>
      </w:r>
      <w:r w:rsidR="00880ECF">
        <w:t xml:space="preserve">. </w:t>
      </w:r>
      <w:r w:rsidR="00C03318">
        <w:t>If the option is off an</w:t>
      </w:r>
      <w:r w:rsidR="007B002A">
        <w:t xml:space="preserve"> update command is available from the main and </w:t>
      </w:r>
      <w:r w:rsidR="00907E7D">
        <w:t xml:space="preserve">local </w:t>
      </w:r>
      <w:r w:rsidR="007B002A">
        <w:t>pop-up menus</w:t>
      </w:r>
      <w:r w:rsidR="00907E7D">
        <w:t xml:space="preserve"> and tool bars </w:t>
      </w:r>
      <w:r w:rsidR="00F8443C">
        <w:t xml:space="preserve">given that there are </w:t>
      </w:r>
      <w:r w:rsidR="00907E7D">
        <w:t>bundle projects</w:t>
      </w:r>
      <w:r w:rsidR="00F8443C">
        <w:t xml:space="preserve"> </w:t>
      </w:r>
      <w:r w:rsidR="00CE545A">
        <w:t>t</w:t>
      </w:r>
      <w:r w:rsidR="00907E7D">
        <w:t xml:space="preserve">hat have </w:t>
      </w:r>
      <w:r w:rsidR="00C03318">
        <w:t xml:space="preserve">not </w:t>
      </w:r>
      <w:r w:rsidR="00907E7D">
        <w:t>been updated since the last build.</w:t>
      </w:r>
    </w:p>
    <w:p w:rsidR="00FC0573" w:rsidRDefault="00FC0573" w:rsidP="003E11B0">
      <w:pPr>
        <w:pStyle w:val="Heading1"/>
      </w:pPr>
      <w:bookmarkStart w:id="2" w:name="_Toc347699345"/>
      <w:r>
        <w:t>Refresh</w:t>
      </w:r>
      <w:bookmarkEnd w:id="0"/>
      <w:bookmarkEnd w:id="2"/>
    </w:p>
    <w:p w:rsidR="003B515F" w:rsidRDefault="00680597" w:rsidP="00FC0573">
      <w:r>
        <w:t>Refresh</w:t>
      </w:r>
      <w:r w:rsidR="00FC0573">
        <w:t xml:space="preserve"> </w:t>
      </w:r>
      <w:r w:rsidR="00760F32">
        <w:t xml:space="preserve">calculates the requiring dependency closure which is all bundles that </w:t>
      </w:r>
      <w:r w:rsidR="00877979">
        <w:t xml:space="preserve">directly and indirectly </w:t>
      </w:r>
      <w:r w:rsidR="00760F32">
        <w:t>require capabilities from the set of bundles to refresh. The set of calculated bundles are stopped</w:t>
      </w:r>
      <w:r w:rsidR="00FC0573">
        <w:t xml:space="preserve"> </w:t>
      </w:r>
      <w:r w:rsidR="00880ECF">
        <w:t>and un</w:t>
      </w:r>
      <w:r w:rsidR="00FC0573">
        <w:t>resolve</w:t>
      </w:r>
      <w:r w:rsidR="00760F32">
        <w:t>d</w:t>
      </w:r>
      <w:r w:rsidR="00FC0573">
        <w:t xml:space="preserve"> forcing </w:t>
      </w:r>
      <w:r w:rsidR="003E11B0">
        <w:t>a replacement</w:t>
      </w:r>
      <w:r w:rsidR="00FC0573">
        <w:t xml:space="preserve"> or removal of packages exported by the refreshed bundle(s)</w:t>
      </w:r>
      <w:r w:rsidR="00FC0573">
        <w:rPr>
          <w:color w:val="000000"/>
        </w:rPr>
        <w:t xml:space="preserve">.  </w:t>
      </w:r>
      <w:r w:rsidR="004417FF">
        <w:rPr>
          <w:color w:val="000000"/>
        </w:rPr>
        <w:t>When unresolved n</w:t>
      </w:r>
      <w:r w:rsidR="00FC0573">
        <w:t xml:space="preserve">o wiring </w:t>
      </w:r>
      <w:r w:rsidR="004417FF">
        <w:t xml:space="preserve">will exist among the </w:t>
      </w:r>
      <w:r w:rsidR="00FC0573">
        <w:t>bundles. This makes the bundle wirings available for garbage collection</w:t>
      </w:r>
      <w:r w:rsidR="0026617D">
        <w:t>.</w:t>
      </w:r>
      <w:r w:rsidR="00FC0573">
        <w:t xml:space="preserve">  </w:t>
      </w:r>
      <w:r w:rsidR="00AB6D86">
        <w:t>T</w:t>
      </w:r>
      <w:r w:rsidR="00FC0573">
        <w:t xml:space="preserve">hen </w:t>
      </w:r>
      <w:r w:rsidR="00AB6D86">
        <w:t xml:space="preserve">an </w:t>
      </w:r>
      <w:r w:rsidR="00FC0573">
        <w:t xml:space="preserve">attempt </w:t>
      </w:r>
      <w:r>
        <w:t xml:space="preserve">is made </w:t>
      </w:r>
      <w:r w:rsidR="00FC0573">
        <w:t xml:space="preserve">to </w:t>
      </w:r>
      <w:r w:rsidR="00BD32DC">
        <w:t>resolve the bundles by</w:t>
      </w:r>
      <w:r w:rsidR="0019287F">
        <w:t xml:space="preserve"> creating new wirings</w:t>
      </w:r>
      <w:r w:rsidR="00BD32DC">
        <w:t xml:space="preserve"> based on the dependencies between the bundles</w:t>
      </w:r>
      <w:r w:rsidR="00FC0573">
        <w:t>.</w:t>
      </w:r>
      <w:r w:rsidR="003B515F">
        <w:t xml:space="preserve">  </w:t>
      </w:r>
    </w:p>
    <w:p w:rsidR="003B515F" w:rsidRDefault="003B515F" w:rsidP="003E11B0">
      <w:pPr>
        <w:pStyle w:val="Heading2"/>
      </w:pPr>
      <w:bookmarkStart w:id="3" w:name="_Toc347699346"/>
      <w:r>
        <w:lastRenderedPageBreak/>
        <w:t>Restoring State after Refresh</w:t>
      </w:r>
      <w:bookmarkEnd w:id="3"/>
    </w:p>
    <w:p w:rsidR="00EE7974" w:rsidRDefault="00AB6D86" w:rsidP="00FC0573">
      <w:r>
        <w:t xml:space="preserve">If you refresh a lazy activated </w:t>
      </w:r>
      <w:r w:rsidR="004233B7">
        <w:t>bundle</w:t>
      </w:r>
      <w:r w:rsidR="00701BAD">
        <w:t xml:space="preserve"> that is in state ACTIVE, STARTING/</w:t>
      </w:r>
      <w:r w:rsidR="004233B7">
        <w:t xml:space="preserve">&lt;&lt;LAZY&gt;&gt; </w:t>
      </w:r>
      <w:r w:rsidR="00701BAD">
        <w:t xml:space="preserve">or RESOLVED </w:t>
      </w:r>
      <w:r w:rsidR="004233B7">
        <w:t>it will return to same state after refresh.</w:t>
      </w:r>
      <w:r>
        <w:t xml:space="preserve"> Eagerly activated bundles </w:t>
      </w:r>
      <w:r w:rsidR="00701BAD">
        <w:t xml:space="preserve">also </w:t>
      </w:r>
      <w:r w:rsidR="00680597">
        <w:t>returns to their pre refresh</w:t>
      </w:r>
      <w:r>
        <w:t xml:space="preserve"> RESOLVED or ACTIVE state. </w:t>
      </w:r>
      <w:r w:rsidR="004233B7">
        <w:t xml:space="preserve"> </w:t>
      </w:r>
    </w:p>
    <w:p w:rsidR="00922E4C" w:rsidRDefault="00922E4C" w:rsidP="00922E4C">
      <w:pPr>
        <w:pStyle w:val="Heading2"/>
      </w:pPr>
      <w:bookmarkStart w:id="4" w:name="_Toc347699347"/>
      <w:r>
        <w:t>Refreshing with build Errors</w:t>
      </w:r>
      <w:bookmarkEnd w:id="4"/>
    </w:p>
    <w:p w:rsidR="00922E4C" w:rsidRDefault="00922E4C" w:rsidP="00922E4C">
      <w:r>
        <w:t xml:space="preserve">If you refresh an ACTIVE or RESOLVED bundle with build errors the current </w:t>
      </w:r>
      <w:r w:rsidR="00701BAD">
        <w:t xml:space="preserve">revision and the </w:t>
      </w:r>
      <w:r w:rsidR="00352D4D">
        <w:t xml:space="preserve">wirings </w:t>
      </w:r>
      <w:r>
        <w:t>of the bundle is used.  The bundles are updated after a successful build.</w:t>
      </w:r>
    </w:p>
    <w:p w:rsidR="00476796" w:rsidRDefault="00476796" w:rsidP="00476796">
      <w:pPr>
        <w:pStyle w:val="Heading2"/>
      </w:pPr>
      <w:bookmarkStart w:id="5" w:name="_Toc347699348"/>
      <w:r>
        <w:t>Refresh Options</w:t>
      </w:r>
      <w:bookmarkEnd w:id="5"/>
    </w:p>
    <w:p w:rsidR="00476796" w:rsidRPr="00476796" w:rsidRDefault="00476796" w:rsidP="00476796">
      <w:r>
        <w:t>By default a refresh command is issued on a bundle being updated and it</w:t>
      </w:r>
      <w:r w:rsidR="00701BAD">
        <w:t>s</w:t>
      </w:r>
      <w:r>
        <w:t xml:space="preserve"> requiring bundles. This will guarantee that older revisions of the bundle are released.  See </w:t>
      </w:r>
      <w:r w:rsidR="0024329C">
        <w:t xml:space="preserve">the </w:t>
      </w:r>
      <w:hyperlink r:id="rId9" w:anchor="RefreshOnUpdate" w:history="1">
        <w:r w:rsidR="0024329C" w:rsidRPr="0024329C">
          <w:rPr>
            <w:rStyle w:val="Hyperlink"/>
          </w:rPr>
          <w:t>Refresh on Update</w:t>
        </w:r>
      </w:hyperlink>
      <w:r w:rsidR="0024329C">
        <w:t xml:space="preserve"> option for a detailed description.</w:t>
      </w:r>
    </w:p>
    <w:p w:rsidR="00EE7974" w:rsidRDefault="00EE7974" w:rsidP="003E11B0">
      <w:pPr>
        <w:pStyle w:val="Heading1"/>
      </w:pPr>
      <w:bookmarkStart w:id="6" w:name="_Toc347699349"/>
      <w:r>
        <w:t>Updat</w:t>
      </w:r>
      <w:r w:rsidR="0019287F">
        <w:t>e</w:t>
      </w:r>
      <w:bookmarkEnd w:id="6"/>
    </w:p>
    <w:p w:rsidR="00680597" w:rsidRDefault="00217004" w:rsidP="00217004">
      <w:r>
        <w:t xml:space="preserve">An activated bundle is </w:t>
      </w:r>
      <w:r w:rsidR="00DE37E0">
        <w:t xml:space="preserve">by default </w:t>
      </w:r>
      <w:r>
        <w:t xml:space="preserve">automatically updated after </w:t>
      </w:r>
      <w:r w:rsidR="00044CCA">
        <w:t>the associated</w:t>
      </w:r>
      <w:r>
        <w:t xml:space="preserve"> project has been built. The updated version of the bundle is read from the input stream and installed. The bundle is then </w:t>
      </w:r>
      <w:r w:rsidR="00DE37E0">
        <w:t xml:space="preserve">refreshed if the </w:t>
      </w:r>
      <w:hyperlink r:id="rId10" w:anchor="RefreshOnUpdate" w:history="1">
        <w:r w:rsidR="00DE37E0" w:rsidRPr="00DE37E0">
          <w:rPr>
            <w:rStyle w:val="Hyperlink"/>
          </w:rPr>
          <w:t>Refresh o</w:t>
        </w:r>
        <w:r w:rsidR="00CE545A" w:rsidRPr="00DE37E0">
          <w:rPr>
            <w:rStyle w:val="Hyperlink"/>
          </w:rPr>
          <w:t>n Update</w:t>
        </w:r>
      </w:hyperlink>
      <w:r w:rsidR="00CE545A">
        <w:t xml:space="preserve"> option is on and only </w:t>
      </w:r>
      <w:r>
        <w:t xml:space="preserve">resolved </w:t>
      </w:r>
      <w:r w:rsidR="00CE545A">
        <w:t xml:space="preserve">if not. Lastly the bundle is started if it was ACTIVE before the update command was executed. </w:t>
      </w:r>
      <w:r>
        <w:t xml:space="preserve">The new </w:t>
      </w:r>
      <w:r w:rsidR="007638DB">
        <w:t>compiled</w:t>
      </w:r>
      <w:r>
        <w:t xml:space="preserve"> </w:t>
      </w:r>
      <w:r w:rsidR="00990140">
        <w:t>code is loaded</w:t>
      </w:r>
      <w:r w:rsidR="00701BAD">
        <w:t xml:space="preserve"> </w:t>
      </w:r>
      <w:r w:rsidR="00990140">
        <w:t>and becomes</w:t>
      </w:r>
      <w:r>
        <w:t xml:space="preserve"> the current active code in the updated bundle</w:t>
      </w:r>
      <w:r w:rsidR="00701BAD">
        <w:t xml:space="preserve"> at the time the start method of the activator is invoked.</w:t>
      </w:r>
    </w:p>
    <w:p w:rsidR="00217004" w:rsidRDefault="00680597" w:rsidP="00217004">
      <w:r>
        <w:t xml:space="preserve">Deactivated </w:t>
      </w:r>
      <w:r w:rsidR="00ED3836">
        <w:t xml:space="preserve">bundles does not participate explicit </w:t>
      </w:r>
      <w:r w:rsidR="00217004">
        <w:t>in the update process, but may be activated implicit</w:t>
      </w:r>
      <w:r w:rsidR="00CE545A">
        <w:t xml:space="preserve">, and thus updated, </w:t>
      </w:r>
      <w:r w:rsidR="00217004">
        <w:t xml:space="preserve"> due to code changes </w:t>
      </w:r>
      <w:r>
        <w:t xml:space="preserve">involving importing packages from deactivated  bundles </w:t>
      </w:r>
      <w:r w:rsidR="00ED3836">
        <w:t>in</w:t>
      </w:r>
      <w:r>
        <w:t xml:space="preserve"> </w:t>
      </w:r>
      <w:r w:rsidR="00CE545A">
        <w:t>activated</w:t>
      </w:r>
      <w:r w:rsidR="00BE27C4">
        <w:t xml:space="preserve"> </w:t>
      </w:r>
      <w:r>
        <w:t xml:space="preserve">bundles to </w:t>
      </w:r>
      <w:r w:rsidR="00217004">
        <w:t>update.</w:t>
      </w:r>
    </w:p>
    <w:p w:rsidR="003B515F" w:rsidRDefault="003B515F" w:rsidP="003E11B0">
      <w:pPr>
        <w:pStyle w:val="Heading2"/>
      </w:pPr>
      <w:bookmarkStart w:id="7" w:name="_Toc347699350"/>
      <w:r>
        <w:t>Restoring State after Update</w:t>
      </w:r>
      <w:bookmarkEnd w:id="7"/>
    </w:p>
    <w:p w:rsidR="004233B7" w:rsidRDefault="00EE7974" w:rsidP="00EE7974">
      <w:r w:rsidRPr="00EE7974">
        <w:t xml:space="preserve">After </w:t>
      </w:r>
      <w:r w:rsidR="00701BAD">
        <w:t>an</w:t>
      </w:r>
      <w:r w:rsidR="00DE37E0">
        <w:t xml:space="preserve"> update operation is complete </w:t>
      </w:r>
      <w:r w:rsidR="00CE545A">
        <w:t xml:space="preserve">the </w:t>
      </w:r>
      <w:r w:rsidRPr="00EE7974">
        <w:t xml:space="preserve">bundle </w:t>
      </w:r>
      <w:r w:rsidR="00CE545A">
        <w:t xml:space="preserve">is moved </w:t>
      </w:r>
      <w:r w:rsidRPr="00EE7974">
        <w:t>to the</w:t>
      </w:r>
      <w:r>
        <w:t xml:space="preserve"> </w:t>
      </w:r>
      <w:r w:rsidRPr="00EE7974">
        <w:t>same</w:t>
      </w:r>
      <w:r>
        <w:t xml:space="preserve"> </w:t>
      </w:r>
      <w:r w:rsidRPr="00EE7974">
        <w:t xml:space="preserve">state as it was </w:t>
      </w:r>
      <w:r w:rsidR="00ED3836">
        <w:t xml:space="preserve">in </w:t>
      </w:r>
      <w:r w:rsidRPr="00EE7974">
        <w:t xml:space="preserve">before the </w:t>
      </w:r>
      <w:r w:rsidR="007638DB">
        <w:t xml:space="preserve">update </w:t>
      </w:r>
      <w:r w:rsidRPr="00EE7974">
        <w:t>operation</w:t>
      </w:r>
      <w:r w:rsidR="00701BAD">
        <w:t>. An exception is a bundle in state RESOLVED</w:t>
      </w:r>
      <w:r w:rsidR="00756B00">
        <w:t>,</w:t>
      </w:r>
      <w:r w:rsidR="00701BAD">
        <w:t xml:space="preserve"> with a lazy activation policy </w:t>
      </w:r>
      <w:r w:rsidR="00756B00">
        <w:t>that is refreshed after update</w:t>
      </w:r>
      <w:r w:rsidR="00701BAD">
        <w:t xml:space="preserve">. </w:t>
      </w:r>
      <w:r w:rsidR="00756B00">
        <w:t>In this case the state after update is STARTING/&lt;&lt;LAZY&gt;&gt;.</w:t>
      </w:r>
    </w:p>
    <w:p w:rsidR="00E019E7" w:rsidRDefault="00B45C0A" w:rsidP="00B45C0A">
      <w:pPr>
        <w:pStyle w:val="Heading2"/>
      </w:pPr>
      <w:bookmarkStart w:id="8" w:name="_Toc347699351"/>
      <w:r>
        <w:t>Update and Build</w:t>
      </w:r>
      <w:bookmarkEnd w:id="8"/>
    </w:p>
    <w:p w:rsidR="00B45C0A" w:rsidRPr="00B45C0A" w:rsidRDefault="00B45C0A" w:rsidP="00B45C0A">
      <w:pPr>
        <w:pStyle w:val="Heading3"/>
      </w:pPr>
      <w:bookmarkStart w:id="9" w:name="_Toc347699352"/>
      <w:r>
        <w:t>Build Errors</w:t>
      </w:r>
      <w:bookmarkEnd w:id="9"/>
    </w:p>
    <w:p w:rsidR="00B45C0A" w:rsidRDefault="00B45C0A" w:rsidP="00B45C0A">
      <w:r>
        <w:t>If a</w:t>
      </w:r>
      <w:r w:rsidR="000E4743">
        <w:t xml:space="preserve">n activated </w:t>
      </w:r>
      <w:r>
        <w:t xml:space="preserve">bundle </w:t>
      </w:r>
      <w:r w:rsidR="000E4743">
        <w:t xml:space="preserve">project </w:t>
      </w:r>
      <w:r>
        <w:t>with error</w:t>
      </w:r>
      <w:r w:rsidR="000E4743">
        <w:t xml:space="preserve">s is built, </w:t>
      </w:r>
      <w:r>
        <w:t xml:space="preserve">update is skipped and </w:t>
      </w:r>
      <w:r w:rsidR="000E4743">
        <w:t xml:space="preserve">the current revision and </w:t>
      </w:r>
      <w:r w:rsidR="00DE37E0">
        <w:t>wires are</w:t>
      </w:r>
      <w:r w:rsidR="000E4743">
        <w:t xml:space="preserve"> used.</w:t>
      </w:r>
      <w:r>
        <w:t xml:space="preserve"> In other words, an </w:t>
      </w:r>
      <w:r w:rsidR="000E4743">
        <w:t>activated</w:t>
      </w:r>
      <w:r>
        <w:t xml:space="preserve"> bundle always ref</w:t>
      </w:r>
      <w:r w:rsidR="00756B00">
        <w:t xml:space="preserve">lects the last successful build as long as the </w:t>
      </w:r>
      <w:hyperlink r:id="rId11" w:anchor="UpdateOnBuild" w:history="1">
        <w:r w:rsidR="00756B00" w:rsidRPr="00756B00">
          <w:rPr>
            <w:rStyle w:val="Hyperlink"/>
          </w:rPr>
          <w:t>Update on Build</w:t>
        </w:r>
      </w:hyperlink>
      <w:r w:rsidR="00756B00">
        <w:t xml:space="preserve"> option is on.</w:t>
      </w:r>
    </w:p>
    <w:p w:rsidR="00B45C0A" w:rsidRDefault="00B45C0A" w:rsidP="00B45C0A">
      <w:pPr>
        <w:pStyle w:val="Heading3"/>
      </w:pPr>
      <w:bookmarkStart w:id="10" w:name="_Toc347699353"/>
      <w:r>
        <w:t>Automatic Build</w:t>
      </w:r>
      <w:bookmarkEnd w:id="10"/>
    </w:p>
    <w:p w:rsidR="00B45C0A" w:rsidRDefault="00B45C0A" w:rsidP="00B45C0A">
      <w:r>
        <w:t xml:space="preserve">When </w:t>
      </w:r>
      <w:r w:rsidR="00DE37E0">
        <w:t xml:space="preserve">the </w:t>
      </w:r>
      <w:r>
        <w:t xml:space="preserve">Build Automatically </w:t>
      </w:r>
      <w:r w:rsidR="00DE37E0">
        <w:t xml:space="preserve">option </w:t>
      </w:r>
      <w:r>
        <w:t>is on, projects are built according to default or custom build rules defined for projects. This implies that decisions when to build, which projects to build and kind of build (full or incremental) varies and bundle updates are fully controlled by these rules.</w:t>
      </w:r>
    </w:p>
    <w:p w:rsidR="00952A7F" w:rsidRDefault="00952A7F" w:rsidP="00952A7F">
      <w:pPr>
        <w:pStyle w:val="Heading2"/>
      </w:pPr>
      <w:bookmarkStart w:id="11" w:name="_Toc347699354"/>
      <w:r>
        <w:t>Update and Stale References</w:t>
      </w:r>
      <w:bookmarkEnd w:id="11"/>
    </w:p>
    <w:p w:rsidR="003E11B0" w:rsidRDefault="009243B1" w:rsidP="003E11B0">
      <w:r>
        <w:t>A</w:t>
      </w:r>
      <w:r w:rsidR="006D0112">
        <w:t xml:space="preserve">n </w:t>
      </w:r>
      <w:r w:rsidR="00952A7F">
        <w:t xml:space="preserve">activated </w:t>
      </w:r>
      <w:r w:rsidR="006D0112">
        <w:t xml:space="preserve">bundle is stopped </w:t>
      </w:r>
      <w:r w:rsidR="00952A7F">
        <w:t xml:space="preserve">(if in state ACTIVE) </w:t>
      </w:r>
      <w:r w:rsidR="006D0112">
        <w:t>and unresolved before resolved and started again</w:t>
      </w:r>
      <w:r w:rsidR="002928EF">
        <w:t xml:space="preserve"> during the update process</w:t>
      </w:r>
      <w:r w:rsidR="006D0112">
        <w:t>. This happens every time a project is bu</w:t>
      </w:r>
      <w:r w:rsidR="002928EF">
        <w:t xml:space="preserve">ilt and can cause stale references </w:t>
      </w:r>
      <w:r w:rsidR="00352D4D">
        <w:t xml:space="preserve">if </w:t>
      </w:r>
      <w:r w:rsidR="00352D4D">
        <w:lastRenderedPageBreak/>
        <w:t xml:space="preserve">resources are not released (e.g. in the stop method of the activator of a bundle) </w:t>
      </w:r>
      <w:r w:rsidR="002928EF">
        <w:t>when a bundle is stopped or unresolved during the development of a bundle.</w:t>
      </w:r>
    </w:p>
    <w:p w:rsidR="0024329C" w:rsidRDefault="0024329C" w:rsidP="0024329C">
      <w:pPr>
        <w:pStyle w:val="Heading2"/>
      </w:pPr>
      <w:bookmarkStart w:id="12" w:name="_Toc347699355"/>
      <w:bookmarkStart w:id="13" w:name="UpdateBundlesManually"/>
      <w:r>
        <w:t xml:space="preserve">Update </w:t>
      </w:r>
      <w:r w:rsidR="00DE37E0">
        <w:t>Bundles Manually</w:t>
      </w:r>
      <w:bookmarkEnd w:id="12"/>
      <w:bookmarkEnd w:id="13"/>
    </w:p>
    <w:p w:rsidR="003E11B0" w:rsidRDefault="0024329C" w:rsidP="00B45C0A">
      <w:r>
        <w:t>Bundles are by default updated when built. It is possible to disable this fe</w:t>
      </w:r>
      <w:r w:rsidR="00A54BB8">
        <w:t xml:space="preserve">ature by turning the </w:t>
      </w:r>
      <w:hyperlink r:id="rId12" w:anchor="UpdateOnBuild" w:history="1">
        <w:r w:rsidR="00A54BB8" w:rsidRPr="00741D01">
          <w:rPr>
            <w:rStyle w:val="Hyperlink"/>
          </w:rPr>
          <w:t>Update on B</w:t>
        </w:r>
        <w:r w:rsidRPr="00741D01">
          <w:rPr>
            <w:rStyle w:val="Hyperlink"/>
          </w:rPr>
          <w:t>uild</w:t>
        </w:r>
      </w:hyperlink>
      <w:r>
        <w:t xml:space="preserve"> </w:t>
      </w:r>
      <w:r w:rsidR="00A54BB8">
        <w:t xml:space="preserve">option </w:t>
      </w:r>
      <w:r>
        <w:t>off. You can then control</w:t>
      </w:r>
      <w:r w:rsidR="00DE37E0">
        <w:t xml:space="preserve"> the update of bundles manually.</w:t>
      </w:r>
    </w:p>
    <w:p w:rsidR="003C2D14" w:rsidRPr="00B45C0A" w:rsidRDefault="003C2D14" w:rsidP="00B45C0A">
      <w:r>
        <w:t>When you update</w:t>
      </w:r>
      <w:r w:rsidR="00DE37E0">
        <w:t xml:space="preserve"> bundles from the main menu all bundles that have been built since last update</w:t>
      </w:r>
      <w:r>
        <w:t xml:space="preserve"> are updated</w:t>
      </w:r>
      <w:r w:rsidR="00DE37E0">
        <w:t>.</w:t>
      </w:r>
      <w:r w:rsidR="00756B00">
        <w:t xml:space="preserve"> </w:t>
      </w:r>
      <w:r>
        <w:t xml:space="preserve">When you update a single bundle </w:t>
      </w:r>
      <w:r w:rsidR="004D60A8">
        <w:t>from one of the local menus or toolbar</w:t>
      </w:r>
      <w:r w:rsidR="00741D01">
        <w:t>s</w:t>
      </w:r>
      <w:r w:rsidR="004D60A8">
        <w:t xml:space="preserve"> </w:t>
      </w:r>
      <w:r>
        <w:t xml:space="preserve">the partial graph of the bundle is first calculated. </w:t>
      </w:r>
      <w:r w:rsidR="00DE4C91">
        <w:t xml:space="preserve">See </w:t>
      </w:r>
      <w:r w:rsidR="00DE4C91">
        <w:fldChar w:fldCharType="begin"/>
      </w:r>
      <w:r w:rsidR="00DE4C91">
        <w:instrText xml:space="preserve"> REF _Ref347672323 \h </w:instrText>
      </w:r>
      <w:r w:rsidR="00DE4C91">
        <w:fldChar w:fldCharType="end"/>
      </w:r>
      <w:hyperlink r:id="rId13" w:anchor="HowToInterpretTheDifferentDependencyOpti" w:history="1">
        <w:r w:rsidR="00DE4C91">
          <w:rPr>
            <w:rStyle w:val="Hyperlink"/>
          </w:rPr>
          <w:t>How to interpret the different Dependency Options</w:t>
        </w:r>
      </w:hyperlink>
      <w:r w:rsidR="00DE4C91">
        <w:t xml:space="preserve"> for an example of a partial graph. </w:t>
      </w:r>
      <w:r w:rsidR="00930E59">
        <w:t>In short, t</w:t>
      </w:r>
      <w:r>
        <w:t>he p</w:t>
      </w:r>
      <w:r w:rsidRPr="00607A74">
        <w:t xml:space="preserve">artial </w:t>
      </w:r>
      <w:r>
        <w:t>g</w:t>
      </w:r>
      <w:r w:rsidRPr="00607A74">
        <w:t>raph</w:t>
      </w:r>
      <w:r>
        <w:t xml:space="preserve"> </w:t>
      </w:r>
      <w:proofErr w:type="gramStart"/>
      <w:r>
        <w:t>is constructed</w:t>
      </w:r>
      <w:proofErr w:type="gramEnd"/>
      <w:r>
        <w:t xml:space="preserve"> by traversing the bundle dependencies in both directions until it is not possible to extend the graph further</w:t>
      </w:r>
      <w:r w:rsidR="004D60A8">
        <w:t xml:space="preserve">. All </w:t>
      </w:r>
      <w:r w:rsidR="00930E59">
        <w:t xml:space="preserve">built </w:t>
      </w:r>
      <w:r w:rsidR="004D60A8">
        <w:t xml:space="preserve">bundles </w:t>
      </w:r>
      <w:proofErr w:type="gramStart"/>
      <w:r w:rsidR="007F3263">
        <w:t>are u</w:t>
      </w:r>
      <w:bookmarkStart w:id="14" w:name="_GoBack"/>
      <w:bookmarkEnd w:id="14"/>
      <w:r w:rsidR="007F3263">
        <w:t>pdated</w:t>
      </w:r>
      <w:proofErr w:type="gramEnd"/>
      <w:r w:rsidR="007F3263">
        <w:t xml:space="preserve"> </w:t>
      </w:r>
      <w:r w:rsidR="004D60A8">
        <w:t xml:space="preserve">and </w:t>
      </w:r>
      <w:r w:rsidR="007F3263">
        <w:t>the</w:t>
      </w:r>
      <w:r w:rsidR="004D60A8">
        <w:t xml:space="preserve"> members of the partial graph of the selected bundle</w:t>
      </w:r>
      <w:r w:rsidR="007F3263">
        <w:t xml:space="preserve">(s) </w:t>
      </w:r>
      <w:r w:rsidR="004D60A8">
        <w:t xml:space="preserve">to update </w:t>
      </w:r>
      <w:r w:rsidR="007F3263">
        <w:t xml:space="preserve">are resolved or refreshed if the </w:t>
      </w:r>
      <w:hyperlink r:id="rId14" w:anchor="RefreshOnUpdate" w:history="1">
        <w:r w:rsidR="007F3263" w:rsidRPr="007F3263">
          <w:rPr>
            <w:rStyle w:val="Hyperlink"/>
          </w:rPr>
          <w:t>Refresh on Update</w:t>
        </w:r>
      </w:hyperlink>
      <w:r w:rsidR="007F3263">
        <w:t xml:space="preserve"> is switched on</w:t>
      </w:r>
      <w:r w:rsidR="004D60A8">
        <w:t>.</w:t>
      </w:r>
    </w:p>
    <w:sectPr w:rsidR="003C2D14" w:rsidRPr="00B45C0A">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9FC" w:rsidRDefault="00A359FC" w:rsidP="0041304A">
      <w:pPr>
        <w:spacing w:after="0" w:line="240" w:lineRule="auto"/>
      </w:pPr>
      <w:r>
        <w:separator/>
      </w:r>
    </w:p>
  </w:endnote>
  <w:endnote w:type="continuationSeparator" w:id="0">
    <w:p w:rsidR="00A359FC" w:rsidRDefault="00A359FC"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9FC" w:rsidRDefault="00A359FC" w:rsidP="0041304A">
      <w:pPr>
        <w:spacing w:after="0" w:line="240" w:lineRule="auto"/>
      </w:pPr>
      <w:r>
        <w:separator/>
      </w:r>
    </w:p>
  </w:footnote>
  <w:footnote w:type="continuationSeparator" w:id="0">
    <w:p w:rsidR="00A359FC" w:rsidRDefault="00A359FC"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4A" w:rsidRDefault="0041304A" w:rsidP="0041304A">
    <w:pPr>
      <w:pStyle w:val="Header"/>
      <w:jc w:val="center"/>
    </w:pPr>
    <w:r>
      <w:t>InPlace Activator User Gu</w:t>
    </w:r>
    <w:r w:rsidR="00D372E4">
      <w:t>i</w:t>
    </w:r>
    <w:r>
      <w:t>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73"/>
    <w:rsid w:val="00023F03"/>
    <w:rsid w:val="000337C5"/>
    <w:rsid w:val="00044CCA"/>
    <w:rsid w:val="00047649"/>
    <w:rsid w:val="0005288C"/>
    <w:rsid w:val="00057B00"/>
    <w:rsid w:val="000E4743"/>
    <w:rsid w:val="000F691F"/>
    <w:rsid w:val="001001C3"/>
    <w:rsid w:val="00100EBE"/>
    <w:rsid w:val="00143CF1"/>
    <w:rsid w:val="001561EE"/>
    <w:rsid w:val="00157F9F"/>
    <w:rsid w:val="00191A20"/>
    <w:rsid w:val="0019287F"/>
    <w:rsid w:val="001C438F"/>
    <w:rsid w:val="00217004"/>
    <w:rsid w:val="0024329C"/>
    <w:rsid w:val="0026617D"/>
    <w:rsid w:val="0028421D"/>
    <w:rsid w:val="002928EF"/>
    <w:rsid w:val="002D0D83"/>
    <w:rsid w:val="002F4159"/>
    <w:rsid w:val="003304BA"/>
    <w:rsid w:val="003334E7"/>
    <w:rsid w:val="0035230E"/>
    <w:rsid w:val="00352D4D"/>
    <w:rsid w:val="0038083E"/>
    <w:rsid w:val="003B078E"/>
    <w:rsid w:val="003B515F"/>
    <w:rsid w:val="003C2D14"/>
    <w:rsid w:val="003D6789"/>
    <w:rsid w:val="003D6AEC"/>
    <w:rsid w:val="003E11B0"/>
    <w:rsid w:val="0041304A"/>
    <w:rsid w:val="004233B7"/>
    <w:rsid w:val="004417FF"/>
    <w:rsid w:val="0047356C"/>
    <w:rsid w:val="00476796"/>
    <w:rsid w:val="00497A2E"/>
    <w:rsid w:val="004D60A8"/>
    <w:rsid w:val="0054508B"/>
    <w:rsid w:val="005E270A"/>
    <w:rsid w:val="00680597"/>
    <w:rsid w:val="006D0112"/>
    <w:rsid w:val="006D52FA"/>
    <w:rsid w:val="006E2C80"/>
    <w:rsid w:val="00701BAD"/>
    <w:rsid w:val="00741D01"/>
    <w:rsid w:val="00756B00"/>
    <w:rsid w:val="00760F32"/>
    <w:rsid w:val="00762C1C"/>
    <w:rsid w:val="007638DB"/>
    <w:rsid w:val="007B002A"/>
    <w:rsid w:val="007F3263"/>
    <w:rsid w:val="008163F6"/>
    <w:rsid w:val="00877979"/>
    <w:rsid w:val="00880ECF"/>
    <w:rsid w:val="00907E7D"/>
    <w:rsid w:val="00922E4C"/>
    <w:rsid w:val="009243B1"/>
    <w:rsid w:val="00930E59"/>
    <w:rsid w:val="00952A7F"/>
    <w:rsid w:val="0098184C"/>
    <w:rsid w:val="00990140"/>
    <w:rsid w:val="009D75D9"/>
    <w:rsid w:val="00A168BA"/>
    <w:rsid w:val="00A257C0"/>
    <w:rsid w:val="00A359FC"/>
    <w:rsid w:val="00A54BB8"/>
    <w:rsid w:val="00AB6D86"/>
    <w:rsid w:val="00AB7791"/>
    <w:rsid w:val="00B45C0A"/>
    <w:rsid w:val="00BD32DC"/>
    <w:rsid w:val="00BE27C4"/>
    <w:rsid w:val="00C03318"/>
    <w:rsid w:val="00C5220F"/>
    <w:rsid w:val="00CA2589"/>
    <w:rsid w:val="00CE545A"/>
    <w:rsid w:val="00D15C0D"/>
    <w:rsid w:val="00D372E4"/>
    <w:rsid w:val="00D77FDE"/>
    <w:rsid w:val="00D87741"/>
    <w:rsid w:val="00D96B5C"/>
    <w:rsid w:val="00DB1FB5"/>
    <w:rsid w:val="00DD366B"/>
    <w:rsid w:val="00DD3D82"/>
    <w:rsid w:val="00DD5B5D"/>
    <w:rsid w:val="00DE37E0"/>
    <w:rsid w:val="00DE4C91"/>
    <w:rsid w:val="00E00E1B"/>
    <w:rsid w:val="00E019E7"/>
    <w:rsid w:val="00E44839"/>
    <w:rsid w:val="00E62A34"/>
    <w:rsid w:val="00EC37DC"/>
    <w:rsid w:val="00ED3836"/>
    <w:rsid w:val="00EE7974"/>
    <w:rsid w:val="00F115A0"/>
    <w:rsid w:val="00F347CF"/>
    <w:rsid w:val="00F46EEC"/>
    <w:rsid w:val="00F8443C"/>
    <w:rsid w:val="00FB75E1"/>
    <w:rsid w:val="00FC0573"/>
    <w:rsid w:val="00FF251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2F50F3-B2B8-4437-8DF7-996A446A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573"/>
    <w:rPr>
      <w:lang w:val="en-US"/>
    </w:rPr>
  </w:style>
  <w:style w:type="paragraph" w:styleId="Heading1">
    <w:name w:val="heading 1"/>
    <w:basedOn w:val="Normal"/>
    <w:next w:val="Normal"/>
    <w:link w:val="Heading1Char"/>
    <w:uiPriority w:val="9"/>
    <w:qFormat/>
    <w:rsid w:val="00FC0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E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2A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51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FC0573"/>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880ECF"/>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880ECF"/>
    <w:rPr>
      <w:color w:val="0000FF" w:themeColor="hyperlink"/>
      <w:u w:val="single"/>
    </w:rPr>
  </w:style>
  <w:style w:type="character" w:styleId="FollowedHyperlink">
    <w:name w:val="FollowedHyperlink"/>
    <w:basedOn w:val="DefaultParagraphFont"/>
    <w:uiPriority w:val="99"/>
    <w:semiHidden/>
    <w:unhideWhenUsed/>
    <w:rsid w:val="00880ECF"/>
    <w:rPr>
      <w:color w:val="800080" w:themeColor="followedHyperlink"/>
      <w:u w:val="single"/>
    </w:rPr>
  </w:style>
  <w:style w:type="character" w:customStyle="1" w:styleId="Heading3Char">
    <w:name w:val="Heading 3 Char"/>
    <w:basedOn w:val="DefaultParagraphFont"/>
    <w:link w:val="Heading3"/>
    <w:uiPriority w:val="9"/>
    <w:rsid w:val="00E62A34"/>
    <w:rPr>
      <w:rFonts w:asciiTheme="majorHAnsi" w:eastAsiaTheme="majorEastAsia" w:hAnsiTheme="majorHAnsi" w:cstheme="majorBidi"/>
      <w:b/>
      <w:bCs/>
      <w:color w:val="4F81BD" w:themeColor="accent1"/>
      <w:lang w:val="en-US"/>
    </w:rPr>
  </w:style>
  <w:style w:type="paragraph" w:styleId="TOCHeading">
    <w:name w:val="TOC Heading"/>
    <w:basedOn w:val="Heading1"/>
    <w:next w:val="Normal"/>
    <w:uiPriority w:val="39"/>
    <w:semiHidden/>
    <w:unhideWhenUsed/>
    <w:qFormat/>
    <w:rsid w:val="0035230E"/>
    <w:pPr>
      <w:outlineLvl w:val="9"/>
    </w:pPr>
    <w:rPr>
      <w:lang w:eastAsia="ja-JP"/>
    </w:rPr>
  </w:style>
  <w:style w:type="paragraph" w:styleId="TOC1">
    <w:name w:val="toc 1"/>
    <w:basedOn w:val="Normal"/>
    <w:next w:val="Normal"/>
    <w:autoRedefine/>
    <w:uiPriority w:val="39"/>
    <w:unhideWhenUsed/>
    <w:rsid w:val="0035230E"/>
    <w:pPr>
      <w:spacing w:after="100"/>
    </w:pPr>
  </w:style>
  <w:style w:type="paragraph" w:styleId="TOC2">
    <w:name w:val="toc 2"/>
    <w:basedOn w:val="Normal"/>
    <w:next w:val="Normal"/>
    <w:autoRedefine/>
    <w:uiPriority w:val="39"/>
    <w:unhideWhenUsed/>
    <w:rsid w:val="0035230E"/>
    <w:pPr>
      <w:spacing w:after="100"/>
      <w:ind w:left="220"/>
    </w:pPr>
  </w:style>
  <w:style w:type="paragraph" w:styleId="TOC3">
    <w:name w:val="toc 3"/>
    <w:basedOn w:val="Normal"/>
    <w:next w:val="Normal"/>
    <w:autoRedefine/>
    <w:uiPriority w:val="39"/>
    <w:unhideWhenUsed/>
    <w:rsid w:val="0035230E"/>
    <w:pPr>
      <w:spacing w:after="100"/>
      <w:ind w:left="440"/>
    </w:pPr>
  </w:style>
  <w:style w:type="paragraph" w:styleId="BalloonText">
    <w:name w:val="Balloon Text"/>
    <w:basedOn w:val="Normal"/>
    <w:link w:val="BalloonTextChar"/>
    <w:uiPriority w:val="99"/>
    <w:semiHidden/>
    <w:unhideWhenUsed/>
    <w:rsid w:val="00352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30E"/>
    <w:rPr>
      <w:rFonts w:ascii="Tahoma" w:hAnsi="Tahoma" w:cs="Tahoma"/>
      <w:sz w:val="16"/>
      <w:szCs w:val="16"/>
      <w:lang w:val="en-US"/>
    </w:rPr>
  </w:style>
  <w:style w:type="character" w:customStyle="1" w:styleId="Heading4Char">
    <w:name w:val="Heading 4 Char"/>
    <w:basedOn w:val="DefaultParagraphFont"/>
    <w:link w:val="Heading4"/>
    <w:uiPriority w:val="9"/>
    <w:rsid w:val="003B515F"/>
    <w:rPr>
      <w:rFonts w:asciiTheme="majorHAnsi" w:eastAsiaTheme="majorEastAsia" w:hAnsiTheme="majorHAnsi" w:cstheme="majorBidi"/>
      <w:b/>
      <w:bCs/>
      <w:i/>
      <w:iCs/>
      <w:color w:val="4F81BD" w:themeColor="accent1"/>
      <w:lang w:val="en-US"/>
    </w:rPr>
  </w:style>
  <w:style w:type="paragraph" w:styleId="Title">
    <w:name w:val="Title"/>
    <w:basedOn w:val="Normal"/>
    <w:next w:val="Normal"/>
    <w:link w:val="TitleChar"/>
    <w:uiPriority w:val="10"/>
    <w:qFormat/>
    <w:rsid w:val="009901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140"/>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etting%20Bundle%20Options.htm" TargetMode="External"/><Relationship Id="rId13" Type="http://schemas.openxmlformats.org/officeDocument/2006/relationships/hyperlink" Target="Setting%20Bundle%20Options.htm" TargetMode="External"/><Relationship Id="rId3" Type="http://schemas.openxmlformats.org/officeDocument/2006/relationships/settings" Target="settings.xml"/><Relationship Id="rId7" Type="http://schemas.openxmlformats.org/officeDocument/2006/relationships/hyperlink" Target="Activate%20and%20Deactivate%20Bundles.htm" TargetMode="External"/><Relationship Id="rId12" Type="http://schemas.openxmlformats.org/officeDocument/2006/relationships/hyperlink" Target="Setting%20Bundle%20Option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Setting%20Bundle%20Options.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Setting%20Bundle%20Options.htm" TargetMode="External"/><Relationship Id="rId4" Type="http://schemas.openxmlformats.org/officeDocument/2006/relationships/webSettings" Target="webSettings.xml"/><Relationship Id="rId9" Type="http://schemas.openxmlformats.org/officeDocument/2006/relationships/hyperlink" Target="Setting%20Bundle%20Options.htm" TargetMode="External"/><Relationship Id="rId14" Type="http://schemas.openxmlformats.org/officeDocument/2006/relationships/hyperlink" Target="Setting%20Bundle%20Option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B180A-6C08-4CFD-8A32-4665075EA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1174</TotalTime>
  <Pages>3</Pages>
  <Words>1035</Words>
  <Characters>5491</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53</cp:revision>
  <dcterms:created xsi:type="dcterms:W3CDTF">2012-01-10T23:12:00Z</dcterms:created>
  <dcterms:modified xsi:type="dcterms:W3CDTF">2013-09-25T11:37:00Z</dcterms:modified>
</cp:coreProperties>
</file>